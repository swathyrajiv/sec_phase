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ECE0D" w14:textId="77777777" w:rsidR="00807843" w:rsidRDefault="00E0671B">
      <w:pPr>
        <w:pStyle w:val="Heading1"/>
      </w:pPr>
      <w:r>
        <w:t>Algorithm</w:t>
      </w:r>
    </w:p>
    <w:p w14:paraId="26239154" w14:textId="77777777" w:rsidR="00807843" w:rsidRDefault="00E0671B" w:rsidP="00E0671B">
      <w:pPr>
        <w:pStyle w:val="ListBullet"/>
      </w:pPr>
      <w:r>
        <w:t>Start</w:t>
      </w:r>
    </w:p>
    <w:p w14:paraId="3D8B1DBB" w14:textId="70533F71" w:rsidR="00E0671B" w:rsidRDefault="00FA2771" w:rsidP="00E0671B">
      <w:pPr>
        <w:pStyle w:val="ListBullet"/>
      </w:pPr>
      <w:r>
        <w:t>Create a login form for admin</w:t>
      </w:r>
    </w:p>
    <w:p w14:paraId="1D005D16" w14:textId="25CB16CF" w:rsidR="00E0671B" w:rsidRDefault="00FA2771" w:rsidP="00116942">
      <w:pPr>
        <w:pStyle w:val="ListBullet"/>
        <w:numPr>
          <w:ilvl w:val="1"/>
          <w:numId w:val="3"/>
        </w:numPr>
      </w:pPr>
      <w:r>
        <w:t>Validate the username and password</w:t>
      </w:r>
    </w:p>
    <w:p w14:paraId="31FFD9C7" w14:textId="516A36A9" w:rsidR="00E0671B" w:rsidRDefault="00FA2771" w:rsidP="00E0671B">
      <w:pPr>
        <w:pStyle w:val="ListBullet"/>
        <w:numPr>
          <w:ilvl w:val="1"/>
          <w:numId w:val="3"/>
        </w:numPr>
      </w:pPr>
      <w:r>
        <w:t xml:space="preserve">If it matches with database </w:t>
      </w:r>
    </w:p>
    <w:p w14:paraId="3F527764" w14:textId="183CF090" w:rsidR="00E0671B" w:rsidRDefault="004369CD" w:rsidP="004369CD">
      <w:pPr>
        <w:pStyle w:val="ListBullet"/>
        <w:numPr>
          <w:ilvl w:val="2"/>
          <w:numId w:val="3"/>
        </w:numPr>
      </w:pPr>
      <w:r>
        <w:t>Display the home page for admin</w:t>
      </w:r>
    </w:p>
    <w:p w14:paraId="59BB17D6" w14:textId="60EE9268" w:rsidR="00E0671B" w:rsidRDefault="004369CD" w:rsidP="00E0671B">
      <w:pPr>
        <w:pStyle w:val="ListBullet"/>
        <w:numPr>
          <w:ilvl w:val="1"/>
          <w:numId w:val="3"/>
        </w:numPr>
      </w:pPr>
      <w:r>
        <w:t>Display the options</w:t>
      </w:r>
    </w:p>
    <w:p w14:paraId="0C370BA4" w14:textId="3B739139" w:rsidR="00506324" w:rsidRDefault="00506324" w:rsidP="004369CD">
      <w:pPr>
        <w:pStyle w:val="ListBullet"/>
        <w:numPr>
          <w:ilvl w:val="0"/>
          <w:numId w:val="0"/>
        </w:numPr>
        <w:ind w:left="432" w:hanging="432"/>
      </w:pPr>
    </w:p>
    <w:p w14:paraId="69F631EF" w14:textId="77777777" w:rsidR="000D2B7E" w:rsidRDefault="00A323C3" w:rsidP="003866F2">
      <w:pPr>
        <w:pStyle w:val="ListBullet"/>
      </w:pPr>
      <w:r>
        <w:t>Option 1</w:t>
      </w:r>
      <w:r w:rsidR="000D2B7E">
        <w:t xml:space="preserve"> </w:t>
      </w:r>
    </w:p>
    <w:p w14:paraId="36C63F63" w14:textId="3910A05A" w:rsidR="00A323C3" w:rsidRDefault="000D2B7E" w:rsidP="000D2B7E">
      <w:pPr>
        <w:pStyle w:val="ListBullet"/>
        <w:numPr>
          <w:ilvl w:val="1"/>
          <w:numId w:val="3"/>
        </w:numPr>
      </w:pPr>
      <w:r>
        <w:t xml:space="preserve"> </w:t>
      </w:r>
      <w:r w:rsidR="004369CD">
        <w:t xml:space="preserve"> change password</w:t>
      </w:r>
    </w:p>
    <w:p w14:paraId="6E7A8444" w14:textId="1215D7F0" w:rsidR="00A323C3" w:rsidRDefault="00A323C3" w:rsidP="00A323C3">
      <w:pPr>
        <w:pStyle w:val="ListBullet"/>
        <w:numPr>
          <w:ilvl w:val="1"/>
          <w:numId w:val="3"/>
        </w:numPr>
      </w:pPr>
      <w:r>
        <w:t xml:space="preserve">Read the </w:t>
      </w:r>
      <w:r w:rsidR="00767C76">
        <w:t>new username and password from keyboard</w:t>
      </w:r>
    </w:p>
    <w:p w14:paraId="6D311398" w14:textId="30FB1986" w:rsidR="00A323C3" w:rsidRDefault="00767C76" w:rsidP="00A323C3">
      <w:pPr>
        <w:pStyle w:val="ListBullet"/>
        <w:numPr>
          <w:ilvl w:val="1"/>
          <w:numId w:val="3"/>
        </w:numPr>
      </w:pPr>
      <w:r>
        <w:t>Update the database with new values</w:t>
      </w:r>
    </w:p>
    <w:p w14:paraId="37AB709A" w14:textId="421316FD" w:rsidR="004C3519" w:rsidRDefault="000D2B7E" w:rsidP="004C3519">
      <w:pPr>
        <w:pStyle w:val="ListBullet"/>
        <w:numPr>
          <w:ilvl w:val="1"/>
          <w:numId w:val="3"/>
        </w:numPr>
      </w:pPr>
      <w:r>
        <w:t>Back to home page of admin</w:t>
      </w:r>
    </w:p>
    <w:p w14:paraId="470B9697" w14:textId="77777777" w:rsidR="004C3519" w:rsidRDefault="004C3519" w:rsidP="004C3519">
      <w:pPr>
        <w:pStyle w:val="ListBullet"/>
      </w:pPr>
      <w:r>
        <w:t>Option 2</w:t>
      </w:r>
    </w:p>
    <w:p w14:paraId="229D061C" w14:textId="1A8D4602" w:rsidR="004C3519" w:rsidRDefault="000D2B7E" w:rsidP="004C3519">
      <w:pPr>
        <w:pStyle w:val="ListBullet"/>
        <w:numPr>
          <w:ilvl w:val="1"/>
          <w:numId w:val="3"/>
        </w:numPr>
      </w:pPr>
      <w:r>
        <w:t>Add flight details</w:t>
      </w:r>
    </w:p>
    <w:p w14:paraId="7D001F2F" w14:textId="6FA2B341" w:rsidR="004C3519" w:rsidRDefault="00DB3C43" w:rsidP="004C3519">
      <w:pPr>
        <w:pStyle w:val="ListBullet"/>
        <w:numPr>
          <w:ilvl w:val="1"/>
          <w:numId w:val="3"/>
        </w:numPr>
      </w:pPr>
      <w:r>
        <w:t>Read the source city</w:t>
      </w:r>
      <w:r w:rsidR="000D2B7E">
        <w:t xml:space="preserve">, destination city </w:t>
      </w:r>
      <w:proofErr w:type="gramStart"/>
      <w:r w:rsidR="000D2B7E">
        <w:t>name ,</w:t>
      </w:r>
      <w:proofErr w:type="gramEnd"/>
      <w:r w:rsidR="000D2B7E">
        <w:t xml:space="preserve"> flight name and ticket charge </w:t>
      </w:r>
    </w:p>
    <w:p w14:paraId="469B3B5F" w14:textId="6CD09584" w:rsidR="00732B22" w:rsidRDefault="000D2B7E" w:rsidP="00732B22">
      <w:pPr>
        <w:pStyle w:val="ListBullet"/>
        <w:numPr>
          <w:ilvl w:val="1"/>
          <w:numId w:val="3"/>
        </w:numPr>
      </w:pPr>
      <w:r>
        <w:t xml:space="preserve">Update the database with new values </w:t>
      </w:r>
    </w:p>
    <w:p w14:paraId="4C418D11" w14:textId="77777777" w:rsidR="000C4836" w:rsidRDefault="000C4836" w:rsidP="000C4836">
      <w:pPr>
        <w:pStyle w:val="ListBullet"/>
      </w:pPr>
      <w:r>
        <w:t>Option 3</w:t>
      </w:r>
    </w:p>
    <w:p w14:paraId="09CDB20D" w14:textId="43B01F2E" w:rsidR="000C4836" w:rsidRDefault="000D2B7E" w:rsidP="000C4836">
      <w:pPr>
        <w:pStyle w:val="ListBullet"/>
        <w:numPr>
          <w:ilvl w:val="1"/>
          <w:numId w:val="3"/>
        </w:numPr>
      </w:pPr>
      <w:r>
        <w:t>View the feedback</w:t>
      </w:r>
    </w:p>
    <w:p w14:paraId="33344D47" w14:textId="799BD975" w:rsidR="000C4836" w:rsidRDefault="00DB3C43" w:rsidP="000C4836">
      <w:pPr>
        <w:pStyle w:val="ListBullet"/>
        <w:numPr>
          <w:ilvl w:val="1"/>
          <w:numId w:val="3"/>
        </w:numPr>
      </w:pPr>
      <w:r>
        <w:t>Display the feedback</w:t>
      </w:r>
      <w:r w:rsidR="000D2B7E">
        <w:t>.</w:t>
      </w:r>
    </w:p>
    <w:p w14:paraId="31700A2F" w14:textId="77777777" w:rsidR="00116942" w:rsidRDefault="00116942" w:rsidP="00116942">
      <w:pPr>
        <w:pStyle w:val="ListBullet"/>
      </w:pPr>
      <w:r>
        <w:t>Option 4</w:t>
      </w:r>
    </w:p>
    <w:p w14:paraId="32436CD7" w14:textId="141D0B74" w:rsidR="00116942" w:rsidRDefault="000D2B7E" w:rsidP="00116942">
      <w:pPr>
        <w:pStyle w:val="ListBullet"/>
        <w:numPr>
          <w:ilvl w:val="1"/>
          <w:numId w:val="3"/>
        </w:numPr>
      </w:pPr>
      <w:r>
        <w:t>Logout</w:t>
      </w:r>
    </w:p>
    <w:p w14:paraId="5FB33DAF" w14:textId="087F209E" w:rsidR="00116942" w:rsidRDefault="000D2B7E" w:rsidP="00116942">
      <w:pPr>
        <w:pStyle w:val="ListBullet"/>
        <w:numPr>
          <w:ilvl w:val="1"/>
          <w:numId w:val="3"/>
        </w:numPr>
      </w:pPr>
      <w:r>
        <w:t>Make session to invalid and close the session</w:t>
      </w:r>
    </w:p>
    <w:p w14:paraId="4E38A6F4" w14:textId="35F6E5C5" w:rsidR="00116942" w:rsidRDefault="00116942" w:rsidP="00C64379">
      <w:pPr>
        <w:pStyle w:val="ListBullet"/>
        <w:numPr>
          <w:ilvl w:val="0"/>
          <w:numId w:val="0"/>
        </w:numPr>
        <w:ind w:left="1352"/>
      </w:pPr>
      <w:r>
        <w:t>.</w:t>
      </w:r>
    </w:p>
    <w:p w14:paraId="6EC60549" w14:textId="77777777" w:rsidR="004B2116" w:rsidRDefault="004B2116" w:rsidP="00C64379">
      <w:pPr>
        <w:pStyle w:val="ListBullet"/>
        <w:numPr>
          <w:ilvl w:val="0"/>
          <w:numId w:val="0"/>
        </w:numPr>
        <w:ind w:left="1352"/>
      </w:pPr>
    </w:p>
    <w:p w14:paraId="6E69AD3D" w14:textId="77777777" w:rsidR="000C4836" w:rsidRDefault="000C4836" w:rsidP="000C4836">
      <w:pPr>
        <w:pStyle w:val="ListBullet"/>
        <w:numPr>
          <w:ilvl w:val="0"/>
          <w:numId w:val="0"/>
        </w:numPr>
        <w:ind w:left="432"/>
      </w:pPr>
    </w:p>
    <w:p w14:paraId="6727EBC1" w14:textId="5673E659" w:rsidR="000C4836" w:rsidRDefault="00131679" w:rsidP="00877033">
      <w:pPr>
        <w:pStyle w:val="Heading1"/>
      </w:pPr>
      <w:r>
        <w:t>Algorithm</w:t>
      </w:r>
    </w:p>
    <w:p w14:paraId="3D3CB5CB" w14:textId="77777777" w:rsidR="006C0302" w:rsidRDefault="006C0302" w:rsidP="006C0302">
      <w:pPr>
        <w:pStyle w:val="ListBullet"/>
      </w:pPr>
      <w:r>
        <w:t>Start</w:t>
      </w:r>
    </w:p>
    <w:p w14:paraId="6654EC4A" w14:textId="7A239C95" w:rsidR="001B45D1" w:rsidRDefault="001B45D1" w:rsidP="006C0302">
      <w:pPr>
        <w:pStyle w:val="ListBullet"/>
      </w:pPr>
      <w:r>
        <w:t>Create a search form for users</w:t>
      </w:r>
    </w:p>
    <w:p w14:paraId="40AAF91D" w14:textId="0F9B66C3" w:rsidR="001B45D1" w:rsidRDefault="001B45D1" w:rsidP="006C0302">
      <w:pPr>
        <w:pStyle w:val="ListBullet"/>
      </w:pPr>
      <w:r>
        <w:t>Read the cities from keyboard</w:t>
      </w:r>
    </w:p>
    <w:p w14:paraId="6DDB42B7" w14:textId="0A73DD6B" w:rsidR="001B45D1" w:rsidRDefault="001B45D1" w:rsidP="006C0302">
      <w:pPr>
        <w:pStyle w:val="ListBullet"/>
      </w:pPr>
      <w:r>
        <w:t>If found in database display the</w:t>
      </w:r>
      <w:r w:rsidR="00DB5764">
        <w:t xml:space="preserve"> details like ticket fare and airways name</w:t>
      </w:r>
    </w:p>
    <w:p w14:paraId="5E62AC2B" w14:textId="79EDDEB4" w:rsidR="00DB5764" w:rsidRDefault="00DB5764" w:rsidP="006C0302">
      <w:pPr>
        <w:pStyle w:val="ListBullet"/>
      </w:pPr>
      <w:r>
        <w:t>Else display please try some other cities</w:t>
      </w:r>
    </w:p>
    <w:p w14:paraId="1F17135A" w14:textId="1B4A4A45" w:rsidR="00DB3C43" w:rsidRDefault="004F5A16" w:rsidP="006C0302">
      <w:pPr>
        <w:pStyle w:val="ListBullet"/>
      </w:pPr>
      <w:r>
        <w:t>Read the selected itinerary from keyboard using radio button</w:t>
      </w:r>
    </w:p>
    <w:p w14:paraId="0FE690B6" w14:textId="581610E1" w:rsidR="004F5A16" w:rsidRDefault="004F5A16" w:rsidP="006C0302">
      <w:pPr>
        <w:pStyle w:val="ListBullet"/>
      </w:pPr>
      <w:r>
        <w:t>Forward to booking form</w:t>
      </w:r>
    </w:p>
    <w:p w14:paraId="463E1E1D" w14:textId="38B917AF" w:rsidR="004F5A16" w:rsidRDefault="00334404" w:rsidP="006C0302">
      <w:pPr>
        <w:pStyle w:val="ListBullet"/>
      </w:pPr>
      <w:r>
        <w:t xml:space="preserve">Read all the personal details </w:t>
      </w:r>
      <w:r w:rsidR="005E6873">
        <w:t>from user keyboard</w:t>
      </w:r>
    </w:p>
    <w:p w14:paraId="62643102" w14:textId="00CA2A48" w:rsidR="005E6873" w:rsidRDefault="001160ED" w:rsidP="006C0302">
      <w:pPr>
        <w:pStyle w:val="ListBullet"/>
      </w:pPr>
      <w:r>
        <w:t xml:space="preserve">Save the data to database </w:t>
      </w:r>
    </w:p>
    <w:p w14:paraId="6C9DE795" w14:textId="0236C60E" w:rsidR="001160ED" w:rsidRDefault="00AF64EB" w:rsidP="006C0302">
      <w:pPr>
        <w:pStyle w:val="ListBullet"/>
      </w:pPr>
      <w:r>
        <w:t>Display all the details</w:t>
      </w:r>
    </w:p>
    <w:p w14:paraId="770E7F4E" w14:textId="77777777" w:rsidR="00AF64EB" w:rsidRDefault="00AF64EB" w:rsidP="00AF64EB">
      <w:pPr>
        <w:pStyle w:val="ListBullet"/>
        <w:numPr>
          <w:ilvl w:val="0"/>
          <w:numId w:val="0"/>
        </w:numPr>
        <w:ind w:left="432"/>
      </w:pPr>
      <w:bookmarkStart w:id="0" w:name="_GoBack"/>
      <w:bookmarkEnd w:id="0"/>
    </w:p>
    <w:p w14:paraId="018C28DA" w14:textId="6F5D38B2" w:rsidR="00732B22" w:rsidRDefault="00732B22" w:rsidP="0056792B">
      <w:pPr>
        <w:pStyle w:val="ListBullet"/>
        <w:numPr>
          <w:ilvl w:val="0"/>
          <w:numId w:val="0"/>
        </w:numPr>
        <w:ind w:left="432" w:hanging="432"/>
      </w:pPr>
    </w:p>
    <w:p w14:paraId="7907EF96" w14:textId="77777777" w:rsidR="004C3519" w:rsidRDefault="004C3519" w:rsidP="004C3519">
      <w:pPr>
        <w:pStyle w:val="ListBullet"/>
        <w:numPr>
          <w:ilvl w:val="0"/>
          <w:numId w:val="0"/>
        </w:numPr>
        <w:ind w:left="432"/>
      </w:pPr>
    </w:p>
    <w:p w14:paraId="407F36C5" w14:textId="77777777" w:rsidR="004C3519" w:rsidRDefault="004C3519" w:rsidP="004C3519">
      <w:pPr>
        <w:pStyle w:val="ListBullet"/>
        <w:numPr>
          <w:ilvl w:val="0"/>
          <w:numId w:val="0"/>
        </w:numPr>
        <w:ind w:left="432" w:hanging="432"/>
      </w:pPr>
    </w:p>
    <w:p w14:paraId="6B64EA85" w14:textId="77777777" w:rsidR="003866F2" w:rsidRDefault="003866F2" w:rsidP="003866F2">
      <w:pPr>
        <w:pStyle w:val="ListBullet"/>
        <w:numPr>
          <w:ilvl w:val="0"/>
          <w:numId w:val="0"/>
        </w:numPr>
        <w:ind w:left="432" w:hanging="432"/>
      </w:pPr>
    </w:p>
    <w:p w14:paraId="1985F10C" w14:textId="77777777" w:rsidR="00E0671B" w:rsidRDefault="00E0671B" w:rsidP="00E0671B">
      <w:pPr>
        <w:pStyle w:val="ListBullet"/>
        <w:numPr>
          <w:ilvl w:val="0"/>
          <w:numId w:val="0"/>
        </w:numPr>
        <w:ind w:left="432" w:hanging="432"/>
      </w:pPr>
    </w:p>
    <w:p w14:paraId="427D0F3C" w14:textId="77777777" w:rsidR="00E0671B" w:rsidRDefault="00E0671B" w:rsidP="00E0671B">
      <w:pPr>
        <w:pStyle w:val="ListBullet"/>
        <w:numPr>
          <w:ilvl w:val="0"/>
          <w:numId w:val="0"/>
        </w:numPr>
        <w:ind w:left="432" w:hanging="432"/>
      </w:pPr>
    </w:p>
    <w:p w14:paraId="52BE3B46" w14:textId="77777777" w:rsidR="00E0671B" w:rsidRDefault="00E0671B" w:rsidP="00E0671B">
      <w:pPr>
        <w:pStyle w:val="ListBullet"/>
        <w:numPr>
          <w:ilvl w:val="0"/>
          <w:numId w:val="0"/>
        </w:numPr>
        <w:ind w:left="1440"/>
      </w:pPr>
    </w:p>
    <w:p w14:paraId="66F4DB65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87727" w14:textId="77777777" w:rsidR="00A42FA9" w:rsidRDefault="00A42FA9">
      <w:r>
        <w:separator/>
      </w:r>
    </w:p>
    <w:p w14:paraId="6400152B" w14:textId="77777777" w:rsidR="00A42FA9" w:rsidRDefault="00A42FA9"/>
  </w:endnote>
  <w:endnote w:type="continuationSeparator" w:id="0">
    <w:p w14:paraId="0DAEB2B7" w14:textId="77777777" w:rsidR="00A42FA9" w:rsidRDefault="00A42FA9">
      <w:r>
        <w:continuationSeparator/>
      </w:r>
    </w:p>
    <w:p w14:paraId="020AC35E" w14:textId="77777777" w:rsidR="00A42FA9" w:rsidRDefault="00A42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69F8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F64EB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D5753" w14:textId="77777777" w:rsidR="00A42FA9" w:rsidRDefault="00A42FA9">
      <w:r>
        <w:separator/>
      </w:r>
    </w:p>
    <w:p w14:paraId="7D2BCDC3" w14:textId="77777777" w:rsidR="00A42FA9" w:rsidRDefault="00A42FA9"/>
  </w:footnote>
  <w:footnote w:type="continuationSeparator" w:id="0">
    <w:p w14:paraId="4B98A433" w14:textId="77777777" w:rsidR="00A42FA9" w:rsidRDefault="00A42FA9">
      <w:r>
        <w:continuationSeparator/>
      </w:r>
    </w:p>
    <w:p w14:paraId="39E005B4" w14:textId="77777777" w:rsidR="00A42FA9" w:rsidRDefault="00A42F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A2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51A8FE98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C57C2"/>
    <w:multiLevelType w:val="hybridMultilevel"/>
    <w:tmpl w:val="EA4C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0D73EC"/>
    <w:multiLevelType w:val="hybridMultilevel"/>
    <w:tmpl w:val="07A464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83"/>
    <w:rsid w:val="00020A6B"/>
    <w:rsid w:val="000C4836"/>
    <w:rsid w:val="000D2B7E"/>
    <w:rsid w:val="000F312B"/>
    <w:rsid w:val="001160ED"/>
    <w:rsid w:val="00116942"/>
    <w:rsid w:val="00131679"/>
    <w:rsid w:val="001867D0"/>
    <w:rsid w:val="001B45D1"/>
    <w:rsid w:val="00220BE2"/>
    <w:rsid w:val="002D6C3A"/>
    <w:rsid w:val="00334404"/>
    <w:rsid w:val="003866F2"/>
    <w:rsid w:val="004369CD"/>
    <w:rsid w:val="004B2116"/>
    <w:rsid w:val="004C3519"/>
    <w:rsid w:val="004D4083"/>
    <w:rsid w:val="004F5A16"/>
    <w:rsid w:val="00506324"/>
    <w:rsid w:val="0056792B"/>
    <w:rsid w:val="00580F96"/>
    <w:rsid w:val="005E6873"/>
    <w:rsid w:val="006C0302"/>
    <w:rsid w:val="00732B22"/>
    <w:rsid w:val="00767C76"/>
    <w:rsid w:val="00807843"/>
    <w:rsid w:val="00877033"/>
    <w:rsid w:val="008B6206"/>
    <w:rsid w:val="009159A2"/>
    <w:rsid w:val="00A323C3"/>
    <w:rsid w:val="00A42FA9"/>
    <w:rsid w:val="00A96651"/>
    <w:rsid w:val="00AF64EB"/>
    <w:rsid w:val="00BE152D"/>
    <w:rsid w:val="00C64379"/>
    <w:rsid w:val="00C706D9"/>
    <w:rsid w:val="00D15E01"/>
    <w:rsid w:val="00DB3C43"/>
    <w:rsid w:val="00DB5764"/>
    <w:rsid w:val="00E0671B"/>
    <w:rsid w:val="00FA2771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02D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71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ithmp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112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MP</dc:creator>
  <cp:keywords/>
  <dc:description/>
  <cp:lastModifiedBy>Biju MP</cp:lastModifiedBy>
  <cp:revision>4</cp:revision>
  <dcterms:created xsi:type="dcterms:W3CDTF">2020-10-02T14:30:00Z</dcterms:created>
  <dcterms:modified xsi:type="dcterms:W3CDTF">2020-11-20T10:14:00Z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